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F620D3">
        <w:trPr>
          <w:trHeight w:hRule="exact" w:val="137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DF7902" w:rsidRDefault="00DF7902" w:rsidP="00913946">
            <w:pPr>
              <w:pStyle w:val="Title"/>
              <w:rPr>
                <w:sz w:val="56"/>
              </w:rPr>
            </w:pPr>
            <w:r w:rsidRPr="00DF7902">
              <w:rPr>
                <w:sz w:val="56"/>
              </w:rPr>
              <w:t>PRIYANKA</w:t>
            </w:r>
            <w:r w:rsidR="00692703" w:rsidRPr="00DF7902">
              <w:rPr>
                <w:sz w:val="56"/>
              </w:rPr>
              <w:t xml:space="preserve"> </w:t>
            </w:r>
            <w:r w:rsidRPr="00DF7902">
              <w:rPr>
                <w:rStyle w:val="IntenseEmphasis"/>
                <w:sz w:val="56"/>
              </w:rPr>
              <w:t>RATANCHANDANI</w:t>
            </w:r>
          </w:p>
          <w:p w:rsidR="00692703" w:rsidRPr="00DF7902" w:rsidRDefault="00DF7902" w:rsidP="00913946">
            <w:pPr>
              <w:pStyle w:val="ContactInfo"/>
              <w:contextualSpacing w:val="0"/>
              <w:rPr>
                <w:sz w:val="24"/>
                <w:szCs w:val="24"/>
              </w:rPr>
            </w:pPr>
            <w:proofErr w:type="spellStart"/>
            <w:r w:rsidRPr="00DF7902">
              <w:rPr>
                <w:sz w:val="24"/>
                <w:szCs w:val="24"/>
              </w:rPr>
              <w:t>Bodakdev</w:t>
            </w:r>
            <w:proofErr w:type="spellEnd"/>
            <w:r w:rsidRPr="00DF7902">
              <w:rPr>
                <w:sz w:val="24"/>
                <w:szCs w:val="24"/>
              </w:rPr>
              <w:t>, Ahmedabad</w:t>
            </w:r>
            <w:r w:rsidR="00692703" w:rsidRPr="00DF7902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FEEF63220B5345BD8BAA5D1AB11D364E"/>
                </w:placeholder>
                <w:temporary/>
                <w:showingPlcHdr/>
              </w:sdtPr>
              <w:sdtEndPr/>
              <w:sdtContent>
                <w:r w:rsidR="00692703" w:rsidRPr="00DF7902">
                  <w:rPr>
                    <w:sz w:val="24"/>
                    <w:szCs w:val="24"/>
                  </w:rPr>
                  <w:t>·</w:t>
                </w:r>
              </w:sdtContent>
            </w:sdt>
            <w:r w:rsidR="00692703" w:rsidRPr="00DF7902">
              <w:rPr>
                <w:sz w:val="24"/>
                <w:szCs w:val="24"/>
              </w:rPr>
              <w:t xml:space="preserve"> </w:t>
            </w:r>
            <w:r w:rsidRPr="00DF7902">
              <w:rPr>
                <w:sz w:val="24"/>
                <w:szCs w:val="24"/>
              </w:rPr>
              <w:t>8734083865</w:t>
            </w:r>
          </w:p>
          <w:p w:rsidR="00692703" w:rsidRPr="00CF1A49" w:rsidRDefault="00DF7902" w:rsidP="00DF7902">
            <w:pPr>
              <w:pStyle w:val="ContactInfoEmphasis"/>
              <w:contextualSpacing w:val="0"/>
            </w:pPr>
            <w:r w:rsidRPr="00DF7902">
              <w:rPr>
                <w:sz w:val="24"/>
                <w:szCs w:val="24"/>
              </w:rPr>
              <w:t>ratanchandanipriyanka@gmail.com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E04984" w:rsidRDefault="00E04984" w:rsidP="00DF7902">
            <w:pPr>
              <w:contextualSpacing w:val="0"/>
              <w:rPr>
                <w:rStyle w:val="st"/>
              </w:rPr>
            </w:pPr>
          </w:p>
          <w:p w:rsidR="001755A8" w:rsidRPr="00CF1A49" w:rsidRDefault="00DF7902" w:rsidP="00DF7902">
            <w:pPr>
              <w:contextualSpacing w:val="0"/>
            </w:pPr>
            <w:r>
              <w:rPr>
                <w:rStyle w:val="st"/>
              </w:rPr>
              <w:t xml:space="preserve">Seeking a responsible  position in a company where I can learn accounting traits used in the real world and develop my communication skills </w:t>
            </w:r>
          </w:p>
        </w:tc>
      </w:tr>
    </w:tbl>
    <w:p w:rsidR="004E01EB" w:rsidRPr="00CF1A49" w:rsidRDefault="00F35C3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15102870FFB4A9DA0B4953C94B1F416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CF1A49" w:rsidTr="00DF7902">
        <w:tc>
          <w:tcPr>
            <w:tcW w:w="9886" w:type="dxa"/>
          </w:tcPr>
          <w:p w:rsidR="001D0BF1" w:rsidRPr="00CF1A49" w:rsidRDefault="00DF7902" w:rsidP="001D0BF1">
            <w:pPr>
              <w:pStyle w:val="Heading3"/>
              <w:contextualSpacing w:val="0"/>
              <w:outlineLvl w:val="2"/>
            </w:pPr>
            <w:r>
              <w:t>Jan 2018</w:t>
            </w:r>
            <w:r w:rsidR="001D0BF1" w:rsidRPr="00CF1A49">
              <w:t xml:space="preserve"> – </w:t>
            </w:r>
            <w:r>
              <w:t>FEB 2018</w:t>
            </w:r>
          </w:p>
          <w:p w:rsidR="001D0BF1" w:rsidRPr="00CF1A49" w:rsidRDefault="00DF7902" w:rsidP="001D0BF1">
            <w:pPr>
              <w:pStyle w:val="Heading2"/>
              <w:contextualSpacing w:val="0"/>
              <w:outlineLvl w:val="1"/>
            </w:pPr>
            <w:r>
              <w:t>Receptionist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Bhagwati Cooking Classes</w:t>
            </w:r>
          </w:p>
          <w:p w:rsidR="001E3120" w:rsidRPr="00CF1A49" w:rsidRDefault="00DF7902" w:rsidP="00DF7902">
            <w:pPr>
              <w:contextualSpacing w:val="0"/>
            </w:pPr>
            <w:r>
              <w:t xml:space="preserve">Handling accounts, cash department and customers’ inquiries. </w:t>
            </w:r>
          </w:p>
        </w:tc>
      </w:tr>
    </w:tbl>
    <w:sdt>
      <w:sdtPr>
        <w:alias w:val="Education:"/>
        <w:tag w:val="Education:"/>
        <w:id w:val="-1908763273"/>
        <w:placeholder>
          <w:docPart w:val="29FE7D029B424A3FB18C11ADE00CD72A"/>
        </w:placeholder>
        <w:temporary/>
        <w:showingPlcHdr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EF5DEF" w:rsidRDefault="00EF5DEF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DF7902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2019</w:t>
            </w:r>
          </w:p>
          <w:p w:rsidR="007538DC" w:rsidRPr="00CF1A49" w:rsidRDefault="00DF7902" w:rsidP="00EF5DEF">
            <w:pPr>
              <w:pStyle w:val="Heading2"/>
              <w:contextualSpacing w:val="0"/>
              <w:outlineLvl w:val="1"/>
            </w:pPr>
            <w:r>
              <w:t>Bachelors of commerce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New L.J Commerce College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EF5DEF" w:rsidP="00F61DF9">
            <w:pPr>
              <w:pStyle w:val="Heading3"/>
              <w:contextualSpacing w:val="0"/>
              <w:outlineLvl w:val="2"/>
            </w:pPr>
            <w:r>
              <w:t>MARCH</w:t>
            </w:r>
            <w:r w:rsidR="00F61DF9" w:rsidRPr="00CF1A49">
              <w:t xml:space="preserve"> </w:t>
            </w:r>
            <w:r>
              <w:t>216</w:t>
            </w:r>
          </w:p>
          <w:p w:rsidR="00F61DF9" w:rsidRDefault="00EF5DEF" w:rsidP="00EF5DEF">
            <w:pPr>
              <w:pStyle w:val="Heading2"/>
              <w:contextualSpacing w:val="0"/>
              <w:outlineLvl w:val="1"/>
            </w:pPr>
            <w:r>
              <w:t>H.S.C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H.B.Kapadia School</w:t>
            </w:r>
          </w:p>
        </w:tc>
      </w:tr>
    </w:tbl>
    <w:sdt>
      <w:sdtPr>
        <w:alias w:val="Skills:"/>
        <w:tag w:val="Skills:"/>
        <w:id w:val="-1392877668"/>
        <w:placeholder>
          <w:docPart w:val="0BAA38A955E14AE1BCF7E8C7D8F2121C"/>
        </w:placeholder>
        <w:temporary/>
        <w:showingPlcHdr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EF5DEF" w:rsidRPr="00EF5DEF" w:rsidRDefault="00EF5DEF" w:rsidP="00EF5DEF">
            <w:pPr>
              <w:pStyle w:val="ListBullet"/>
            </w:pPr>
            <w:r w:rsidRPr="00EF5DEF">
              <w:t>Self-motivated.</w:t>
            </w:r>
          </w:p>
          <w:p w:rsidR="001F4E6D" w:rsidRPr="006E1507" w:rsidRDefault="00EF5DEF" w:rsidP="00EF5DEF">
            <w:pPr>
              <w:pStyle w:val="ListBullet"/>
            </w:pPr>
            <w:r w:rsidRPr="00EF5DEF">
              <w:t>Excellent time management abilities and always punctual.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EF5DEF" w:rsidP="00EF5DEF">
            <w:pPr>
              <w:pStyle w:val="ListBullet"/>
            </w:pPr>
            <w:r w:rsidRPr="00EF5DEF">
              <w:t>Active listening skills to follow instructions precisely.</w:t>
            </w:r>
          </w:p>
          <w:p w:rsidR="001E3120" w:rsidRPr="006E1507" w:rsidRDefault="00EF5DEF" w:rsidP="00EF5DEF">
            <w:pPr>
              <w:pStyle w:val="ListBullet"/>
              <w:contextualSpacing w:val="0"/>
            </w:pPr>
            <w:r>
              <w:t>Eager to learn.</w:t>
            </w:r>
          </w:p>
        </w:tc>
      </w:tr>
    </w:tbl>
    <w:p w:rsidR="00AD782D" w:rsidRPr="00CF1A49" w:rsidRDefault="00EF5DEF" w:rsidP="0062312F">
      <w:pPr>
        <w:pStyle w:val="Heading1"/>
      </w:pPr>
      <w:r>
        <w:t>COURSES</w:t>
      </w:r>
    </w:p>
    <w:p w:rsidR="00B51D1B" w:rsidRDefault="00EF5DEF" w:rsidP="00EF5DEF">
      <w:pPr>
        <w:pStyle w:val="ListParagraph"/>
        <w:numPr>
          <w:ilvl w:val="0"/>
          <w:numId w:val="15"/>
        </w:numPr>
      </w:pPr>
      <w:r>
        <w:t>Tally ERP-9 Basic from C-DAC Ahmedabad.</w:t>
      </w:r>
    </w:p>
    <w:p w:rsidR="00EF5DEF" w:rsidRDefault="00EF5DEF" w:rsidP="00EF5DEF">
      <w:pPr>
        <w:pStyle w:val="ListParagraph"/>
        <w:numPr>
          <w:ilvl w:val="0"/>
          <w:numId w:val="15"/>
        </w:numPr>
      </w:pPr>
      <w:r>
        <w:t>Improving Reading and Retention Speed from AMA Ahmedabad.</w:t>
      </w:r>
    </w:p>
    <w:p w:rsidR="00EF5DEF" w:rsidRDefault="00EF5DEF" w:rsidP="00EF5DEF">
      <w:pPr>
        <w:pStyle w:val="ListParagraph"/>
        <w:numPr>
          <w:ilvl w:val="0"/>
          <w:numId w:val="15"/>
        </w:numPr>
      </w:pPr>
      <w:r>
        <w:t>Good manners and etiquettes from AMA Ahmedabad.</w:t>
      </w:r>
    </w:p>
    <w:p w:rsidR="00EF5DEF" w:rsidRDefault="00EF5DEF" w:rsidP="00EF5DEF">
      <w:pPr>
        <w:pStyle w:val="Heading1"/>
      </w:pPr>
      <w:bookmarkStart w:id="0" w:name="_GoBack"/>
      <w:bookmarkEnd w:id="0"/>
      <w:r>
        <w:t>ACTIVITIES</w:t>
      </w:r>
    </w:p>
    <w:p w:rsidR="00EF5DEF" w:rsidRPr="00EF5DEF" w:rsidRDefault="00EF5DEF" w:rsidP="00EF5DEF">
      <w:r>
        <w:t>I like reading newspapers daily. My</w:t>
      </w:r>
      <w:r w:rsidR="00F620D3">
        <w:t xml:space="preserve"> hobbies are playing badminton and cooking.</w:t>
      </w:r>
    </w:p>
    <w:p w:rsidR="00EF5DEF" w:rsidRPr="00EF5DEF" w:rsidRDefault="00EF5DEF" w:rsidP="00EF5DEF">
      <w:pPr>
        <w:pStyle w:val="Heading1"/>
        <w:rPr>
          <w:rFonts w:asciiTheme="minorHAnsi" w:hAnsiTheme="minorHAnsi" w:cstheme="minorHAnsi"/>
          <w:b w:val="0"/>
          <w:sz w:val="24"/>
          <w:szCs w:val="24"/>
        </w:rPr>
      </w:pPr>
    </w:p>
    <w:p w:rsidR="00EF5DEF" w:rsidRDefault="00EF5DEF" w:rsidP="00EF5DEF">
      <w:pPr>
        <w:pStyle w:val="Heading1"/>
      </w:pPr>
    </w:p>
    <w:p w:rsidR="00EF5DEF" w:rsidRPr="00CF1A49" w:rsidRDefault="00EF5DEF" w:rsidP="00EF5DEF">
      <w:pPr>
        <w:pStyle w:val="Heading1"/>
      </w:pPr>
    </w:p>
    <w:p w:rsidR="00EF5DEF" w:rsidRPr="006E1507" w:rsidRDefault="00EF5DEF" w:rsidP="00EF5DEF"/>
    <w:sectPr w:rsidR="00EF5DEF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C34" w:rsidRDefault="00F35C34" w:rsidP="0068194B">
      <w:r>
        <w:separator/>
      </w:r>
    </w:p>
    <w:p w:rsidR="00F35C34" w:rsidRDefault="00F35C34"/>
    <w:p w:rsidR="00F35C34" w:rsidRDefault="00F35C34"/>
  </w:endnote>
  <w:endnote w:type="continuationSeparator" w:id="0">
    <w:p w:rsidR="00F35C34" w:rsidRDefault="00F35C34" w:rsidP="0068194B">
      <w:r>
        <w:continuationSeparator/>
      </w:r>
    </w:p>
    <w:p w:rsidR="00F35C34" w:rsidRDefault="00F35C34"/>
    <w:p w:rsidR="00F35C34" w:rsidRDefault="00F35C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9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C34" w:rsidRDefault="00F35C34" w:rsidP="0068194B">
      <w:r>
        <w:separator/>
      </w:r>
    </w:p>
    <w:p w:rsidR="00F35C34" w:rsidRDefault="00F35C34"/>
    <w:p w:rsidR="00F35C34" w:rsidRDefault="00F35C34"/>
  </w:footnote>
  <w:footnote w:type="continuationSeparator" w:id="0">
    <w:p w:rsidR="00F35C34" w:rsidRDefault="00F35C34" w:rsidP="0068194B">
      <w:r>
        <w:continuationSeparator/>
      </w:r>
    </w:p>
    <w:p w:rsidR="00F35C34" w:rsidRDefault="00F35C34"/>
    <w:p w:rsidR="00F35C34" w:rsidRDefault="00F35C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1026" alt="Description: 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9D0EB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4B8718F"/>
    <w:multiLevelType w:val="hybridMultilevel"/>
    <w:tmpl w:val="79F8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44529"/>
    <w:multiLevelType w:val="multilevel"/>
    <w:tmpl w:val="0D5C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0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0FDD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7902"/>
    <w:rsid w:val="00E01923"/>
    <w:rsid w:val="00E04984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5DEF"/>
    <w:rsid w:val="00F130DD"/>
    <w:rsid w:val="00F24884"/>
    <w:rsid w:val="00F35C34"/>
    <w:rsid w:val="00F476C4"/>
    <w:rsid w:val="00F61DF9"/>
    <w:rsid w:val="00F620D3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st">
    <w:name w:val="st"/>
    <w:basedOn w:val="DefaultParagraphFont"/>
    <w:rsid w:val="00DF7902"/>
  </w:style>
  <w:style w:type="character" w:styleId="Emphasis">
    <w:name w:val="Emphasis"/>
    <w:basedOn w:val="DefaultParagraphFont"/>
    <w:uiPriority w:val="20"/>
    <w:qFormat/>
    <w:rsid w:val="00DF790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st">
    <w:name w:val="st"/>
    <w:basedOn w:val="DefaultParagraphFont"/>
    <w:rsid w:val="00DF7902"/>
  </w:style>
  <w:style w:type="character" w:styleId="Emphasis">
    <w:name w:val="Emphasis"/>
    <w:basedOn w:val="DefaultParagraphFont"/>
    <w:uiPriority w:val="20"/>
    <w:qFormat/>
    <w:rsid w:val="00DF79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rain%20Ratanchandani\Downloads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EF63220B5345BD8BAA5D1AB11D3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1CB45-6A12-4CE0-A075-F0CC1787CFE0}"/>
      </w:docPartPr>
      <w:docPartBody>
        <w:p w:rsidR="007C74D8" w:rsidRDefault="00E06D4A">
          <w:pPr>
            <w:pStyle w:val="FEEF63220B5345BD8BAA5D1AB11D364E"/>
          </w:pPr>
          <w:r w:rsidRPr="00CF1A49">
            <w:t>·</w:t>
          </w:r>
        </w:p>
      </w:docPartBody>
    </w:docPart>
    <w:docPart>
      <w:docPartPr>
        <w:name w:val="E15102870FFB4A9DA0B4953C94B1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1228E-7EE7-46A6-A51E-6FAF4D5E7FAF}"/>
      </w:docPartPr>
      <w:docPartBody>
        <w:p w:rsidR="007C74D8" w:rsidRDefault="00E06D4A">
          <w:pPr>
            <w:pStyle w:val="E15102870FFB4A9DA0B4953C94B1F416"/>
          </w:pPr>
          <w:r w:rsidRPr="00CF1A49">
            <w:t>Experience</w:t>
          </w:r>
        </w:p>
      </w:docPartBody>
    </w:docPart>
    <w:docPart>
      <w:docPartPr>
        <w:name w:val="29FE7D029B424A3FB18C11ADE00C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C1B31-8CB9-462C-A329-F63CCE5A6AB5}"/>
      </w:docPartPr>
      <w:docPartBody>
        <w:p w:rsidR="007C74D8" w:rsidRDefault="00E06D4A">
          <w:pPr>
            <w:pStyle w:val="29FE7D029B424A3FB18C11ADE00CD72A"/>
          </w:pPr>
          <w:r w:rsidRPr="00CF1A49">
            <w:t>Education</w:t>
          </w:r>
        </w:p>
      </w:docPartBody>
    </w:docPart>
    <w:docPart>
      <w:docPartPr>
        <w:name w:val="0BAA38A955E14AE1BCF7E8C7D8F21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C52C9-3892-43A7-AD90-B7D1EDB16854}"/>
      </w:docPartPr>
      <w:docPartBody>
        <w:p w:rsidR="007C74D8" w:rsidRDefault="00E06D4A">
          <w:pPr>
            <w:pStyle w:val="0BAA38A955E14AE1BCF7E8C7D8F2121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4A"/>
    <w:rsid w:val="007C74D8"/>
    <w:rsid w:val="00C67C04"/>
    <w:rsid w:val="00E0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12659777D414A81EEB585DA63CFEE">
    <w:name w:val="E4412659777D414A81EEB585DA63CFE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B1D468BF18146128AD47F06066031B9">
    <w:name w:val="AB1D468BF18146128AD47F06066031B9"/>
  </w:style>
  <w:style w:type="paragraph" w:customStyle="1" w:styleId="6783A039060A452ABD684365F16DAE38">
    <w:name w:val="6783A039060A452ABD684365F16DAE38"/>
  </w:style>
  <w:style w:type="paragraph" w:customStyle="1" w:styleId="FEEF63220B5345BD8BAA5D1AB11D364E">
    <w:name w:val="FEEF63220B5345BD8BAA5D1AB11D364E"/>
  </w:style>
  <w:style w:type="paragraph" w:customStyle="1" w:styleId="1E642B13CA4E405492A23F4C3DF46CD9">
    <w:name w:val="1E642B13CA4E405492A23F4C3DF46CD9"/>
  </w:style>
  <w:style w:type="paragraph" w:customStyle="1" w:styleId="6326A3F67C244F2882897E4DDE7C2BCC">
    <w:name w:val="6326A3F67C244F2882897E4DDE7C2BCC"/>
  </w:style>
  <w:style w:type="paragraph" w:customStyle="1" w:styleId="A808719398C541AA921AD1428369CE77">
    <w:name w:val="A808719398C541AA921AD1428369CE77"/>
  </w:style>
  <w:style w:type="paragraph" w:customStyle="1" w:styleId="5B02AC51DBC34A7186B0D052D1111B78">
    <w:name w:val="5B02AC51DBC34A7186B0D052D1111B78"/>
  </w:style>
  <w:style w:type="paragraph" w:customStyle="1" w:styleId="E6E5E2EB12334356A74408685F855935">
    <w:name w:val="E6E5E2EB12334356A74408685F855935"/>
  </w:style>
  <w:style w:type="paragraph" w:customStyle="1" w:styleId="ED109726B0FC41C4A32C2F83D4C47508">
    <w:name w:val="ED109726B0FC41C4A32C2F83D4C47508"/>
  </w:style>
  <w:style w:type="paragraph" w:customStyle="1" w:styleId="C1DF7871487849AF9EEBAC2135453005">
    <w:name w:val="C1DF7871487849AF9EEBAC2135453005"/>
  </w:style>
  <w:style w:type="paragraph" w:customStyle="1" w:styleId="E15102870FFB4A9DA0B4953C94B1F416">
    <w:name w:val="E15102870FFB4A9DA0B4953C94B1F416"/>
  </w:style>
  <w:style w:type="paragraph" w:customStyle="1" w:styleId="68612382CACA4B709A0BA003A0F18526">
    <w:name w:val="68612382CACA4B709A0BA003A0F18526"/>
  </w:style>
  <w:style w:type="paragraph" w:customStyle="1" w:styleId="9160597CDD4442E1B8D005CE442C485F">
    <w:name w:val="9160597CDD4442E1B8D005CE442C485F"/>
  </w:style>
  <w:style w:type="paragraph" w:customStyle="1" w:styleId="C238FA21812A4F40A931417C60133F5A">
    <w:name w:val="C238FA21812A4F40A931417C60133F5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E9BACAD8B6A494E925CE2B248343508">
    <w:name w:val="3E9BACAD8B6A494E925CE2B248343508"/>
  </w:style>
  <w:style w:type="paragraph" w:customStyle="1" w:styleId="890422925621487CB1FCB026B17C1DC3">
    <w:name w:val="890422925621487CB1FCB026B17C1DC3"/>
  </w:style>
  <w:style w:type="paragraph" w:customStyle="1" w:styleId="91FCCDFA814E41E29582701875B00574">
    <w:name w:val="91FCCDFA814E41E29582701875B00574"/>
  </w:style>
  <w:style w:type="paragraph" w:customStyle="1" w:styleId="4A1D7EA1A53D4F23822B36CD44C6461C">
    <w:name w:val="4A1D7EA1A53D4F23822B36CD44C6461C"/>
  </w:style>
  <w:style w:type="paragraph" w:customStyle="1" w:styleId="ACBCE78B0C2C4010B339C3F118561238">
    <w:name w:val="ACBCE78B0C2C4010B339C3F118561238"/>
  </w:style>
  <w:style w:type="paragraph" w:customStyle="1" w:styleId="89381B6389CC48EDBE9FC95E21F90A41">
    <w:name w:val="89381B6389CC48EDBE9FC95E21F90A41"/>
  </w:style>
  <w:style w:type="paragraph" w:customStyle="1" w:styleId="D7691A2E1DCB4A67BCE7615DE03A44E9">
    <w:name w:val="D7691A2E1DCB4A67BCE7615DE03A44E9"/>
  </w:style>
  <w:style w:type="paragraph" w:customStyle="1" w:styleId="29FE7D029B424A3FB18C11ADE00CD72A">
    <w:name w:val="29FE7D029B424A3FB18C11ADE00CD72A"/>
  </w:style>
  <w:style w:type="paragraph" w:customStyle="1" w:styleId="3D5B515CFE2B45E69A8C42DBA77EB6C7">
    <w:name w:val="3D5B515CFE2B45E69A8C42DBA77EB6C7"/>
  </w:style>
  <w:style w:type="paragraph" w:customStyle="1" w:styleId="FA74F44535924C4FB1AA5BEC1DBE7952">
    <w:name w:val="FA74F44535924C4FB1AA5BEC1DBE7952"/>
  </w:style>
  <w:style w:type="paragraph" w:customStyle="1" w:styleId="C836AFFEC21C403583289FE866D0D507">
    <w:name w:val="C836AFFEC21C403583289FE866D0D507"/>
  </w:style>
  <w:style w:type="paragraph" w:customStyle="1" w:styleId="D5E99B343DA64E6684C2EA2F210A82BA">
    <w:name w:val="D5E99B343DA64E6684C2EA2F210A82BA"/>
  </w:style>
  <w:style w:type="paragraph" w:customStyle="1" w:styleId="D4D674AF69774B0FB09A62C8A6860F81">
    <w:name w:val="D4D674AF69774B0FB09A62C8A6860F81"/>
  </w:style>
  <w:style w:type="paragraph" w:customStyle="1" w:styleId="6CFA6DA172464FBEA154D586D3F542B0">
    <w:name w:val="6CFA6DA172464FBEA154D586D3F542B0"/>
  </w:style>
  <w:style w:type="paragraph" w:customStyle="1" w:styleId="B4D0E78F255C40CE9EC72F1955F2CA77">
    <w:name w:val="B4D0E78F255C40CE9EC72F1955F2CA77"/>
  </w:style>
  <w:style w:type="paragraph" w:customStyle="1" w:styleId="46178F6BD36043B3A9817E5E80C17457">
    <w:name w:val="46178F6BD36043B3A9817E5E80C17457"/>
  </w:style>
  <w:style w:type="paragraph" w:customStyle="1" w:styleId="439BA1B7018946FAB8A652BA50820083">
    <w:name w:val="439BA1B7018946FAB8A652BA50820083"/>
  </w:style>
  <w:style w:type="paragraph" w:customStyle="1" w:styleId="A8A00914BE714166895CFC7CA894D99A">
    <w:name w:val="A8A00914BE714166895CFC7CA894D99A"/>
  </w:style>
  <w:style w:type="paragraph" w:customStyle="1" w:styleId="0BAA38A955E14AE1BCF7E8C7D8F2121C">
    <w:name w:val="0BAA38A955E14AE1BCF7E8C7D8F2121C"/>
  </w:style>
  <w:style w:type="paragraph" w:customStyle="1" w:styleId="E621AE4E7B6C4D7B9F178326D6EBCED7">
    <w:name w:val="E621AE4E7B6C4D7B9F178326D6EBCED7"/>
  </w:style>
  <w:style w:type="paragraph" w:customStyle="1" w:styleId="54F8D530D69848599E573948845406EC">
    <w:name w:val="54F8D530D69848599E573948845406EC"/>
  </w:style>
  <w:style w:type="paragraph" w:customStyle="1" w:styleId="953BF357F9D54DFC926C90412D4C4D13">
    <w:name w:val="953BF357F9D54DFC926C90412D4C4D13"/>
  </w:style>
  <w:style w:type="paragraph" w:customStyle="1" w:styleId="E096A57EEFFF49C2B1CFE998B7B06671">
    <w:name w:val="E096A57EEFFF49C2B1CFE998B7B06671"/>
  </w:style>
  <w:style w:type="paragraph" w:customStyle="1" w:styleId="736EE04CB1CA413B904393A5D4836081">
    <w:name w:val="736EE04CB1CA413B904393A5D4836081"/>
  </w:style>
  <w:style w:type="paragraph" w:customStyle="1" w:styleId="C3C2FCAF7C5B475991CB78572EF0C511">
    <w:name w:val="C3C2FCAF7C5B475991CB78572EF0C511"/>
  </w:style>
  <w:style w:type="paragraph" w:customStyle="1" w:styleId="BB2B27AD047441E59FF16F267ECB6082">
    <w:name w:val="BB2B27AD047441E59FF16F267ECB60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12659777D414A81EEB585DA63CFEE">
    <w:name w:val="E4412659777D414A81EEB585DA63CFE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B1D468BF18146128AD47F06066031B9">
    <w:name w:val="AB1D468BF18146128AD47F06066031B9"/>
  </w:style>
  <w:style w:type="paragraph" w:customStyle="1" w:styleId="6783A039060A452ABD684365F16DAE38">
    <w:name w:val="6783A039060A452ABD684365F16DAE38"/>
  </w:style>
  <w:style w:type="paragraph" w:customStyle="1" w:styleId="FEEF63220B5345BD8BAA5D1AB11D364E">
    <w:name w:val="FEEF63220B5345BD8BAA5D1AB11D364E"/>
  </w:style>
  <w:style w:type="paragraph" w:customStyle="1" w:styleId="1E642B13CA4E405492A23F4C3DF46CD9">
    <w:name w:val="1E642B13CA4E405492A23F4C3DF46CD9"/>
  </w:style>
  <w:style w:type="paragraph" w:customStyle="1" w:styleId="6326A3F67C244F2882897E4DDE7C2BCC">
    <w:name w:val="6326A3F67C244F2882897E4DDE7C2BCC"/>
  </w:style>
  <w:style w:type="paragraph" w:customStyle="1" w:styleId="A808719398C541AA921AD1428369CE77">
    <w:name w:val="A808719398C541AA921AD1428369CE77"/>
  </w:style>
  <w:style w:type="paragraph" w:customStyle="1" w:styleId="5B02AC51DBC34A7186B0D052D1111B78">
    <w:name w:val="5B02AC51DBC34A7186B0D052D1111B78"/>
  </w:style>
  <w:style w:type="paragraph" w:customStyle="1" w:styleId="E6E5E2EB12334356A74408685F855935">
    <w:name w:val="E6E5E2EB12334356A74408685F855935"/>
  </w:style>
  <w:style w:type="paragraph" w:customStyle="1" w:styleId="ED109726B0FC41C4A32C2F83D4C47508">
    <w:name w:val="ED109726B0FC41C4A32C2F83D4C47508"/>
  </w:style>
  <w:style w:type="paragraph" w:customStyle="1" w:styleId="C1DF7871487849AF9EEBAC2135453005">
    <w:name w:val="C1DF7871487849AF9EEBAC2135453005"/>
  </w:style>
  <w:style w:type="paragraph" w:customStyle="1" w:styleId="E15102870FFB4A9DA0B4953C94B1F416">
    <w:name w:val="E15102870FFB4A9DA0B4953C94B1F416"/>
  </w:style>
  <w:style w:type="paragraph" w:customStyle="1" w:styleId="68612382CACA4B709A0BA003A0F18526">
    <w:name w:val="68612382CACA4B709A0BA003A0F18526"/>
  </w:style>
  <w:style w:type="paragraph" w:customStyle="1" w:styleId="9160597CDD4442E1B8D005CE442C485F">
    <w:name w:val="9160597CDD4442E1B8D005CE442C485F"/>
  </w:style>
  <w:style w:type="paragraph" w:customStyle="1" w:styleId="C238FA21812A4F40A931417C60133F5A">
    <w:name w:val="C238FA21812A4F40A931417C60133F5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E9BACAD8B6A494E925CE2B248343508">
    <w:name w:val="3E9BACAD8B6A494E925CE2B248343508"/>
  </w:style>
  <w:style w:type="paragraph" w:customStyle="1" w:styleId="890422925621487CB1FCB026B17C1DC3">
    <w:name w:val="890422925621487CB1FCB026B17C1DC3"/>
  </w:style>
  <w:style w:type="paragraph" w:customStyle="1" w:styleId="91FCCDFA814E41E29582701875B00574">
    <w:name w:val="91FCCDFA814E41E29582701875B00574"/>
  </w:style>
  <w:style w:type="paragraph" w:customStyle="1" w:styleId="4A1D7EA1A53D4F23822B36CD44C6461C">
    <w:name w:val="4A1D7EA1A53D4F23822B36CD44C6461C"/>
  </w:style>
  <w:style w:type="paragraph" w:customStyle="1" w:styleId="ACBCE78B0C2C4010B339C3F118561238">
    <w:name w:val="ACBCE78B0C2C4010B339C3F118561238"/>
  </w:style>
  <w:style w:type="paragraph" w:customStyle="1" w:styleId="89381B6389CC48EDBE9FC95E21F90A41">
    <w:name w:val="89381B6389CC48EDBE9FC95E21F90A41"/>
  </w:style>
  <w:style w:type="paragraph" w:customStyle="1" w:styleId="D7691A2E1DCB4A67BCE7615DE03A44E9">
    <w:name w:val="D7691A2E1DCB4A67BCE7615DE03A44E9"/>
  </w:style>
  <w:style w:type="paragraph" w:customStyle="1" w:styleId="29FE7D029B424A3FB18C11ADE00CD72A">
    <w:name w:val="29FE7D029B424A3FB18C11ADE00CD72A"/>
  </w:style>
  <w:style w:type="paragraph" w:customStyle="1" w:styleId="3D5B515CFE2B45E69A8C42DBA77EB6C7">
    <w:name w:val="3D5B515CFE2B45E69A8C42DBA77EB6C7"/>
  </w:style>
  <w:style w:type="paragraph" w:customStyle="1" w:styleId="FA74F44535924C4FB1AA5BEC1DBE7952">
    <w:name w:val="FA74F44535924C4FB1AA5BEC1DBE7952"/>
  </w:style>
  <w:style w:type="paragraph" w:customStyle="1" w:styleId="C836AFFEC21C403583289FE866D0D507">
    <w:name w:val="C836AFFEC21C403583289FE866D0D507"/>
  </w:style>
  <w:style w:type="paragraph" w:customStyle="1" w:styleId="D5E99B343DA64E6684C2EA2F210A82BA">
    <w:name w:val="D5E99B343DA64E6684C2EA2F210A82BA"/>
  </w:style>
  <w:style w:type="paragraph" w:customStyle="1" w:styleId="D4D674AF69774B0FB09A62C8A6860F81">
    <w:name w:val="D4D674AF69774B0FB09A62C8A6860F81"/>
  </w:style>
  <w:style w:type="paragraph" w:customStyle="1" w:styleId="6CFA6DA172464FBEA154D586D3F542B0">
    <w:name w:val="6CFA6DA172464FBEA154D586D3F542B0"/>
  </w:style>
  <w:style w:type="paragraph" w:customStyle="1" w:styleId="B4D0E78F255C40CE9EC72F1955F2CA77">
    <w:name w:val="B4D0E78F255C40CE9EC72F1955F2CA77"/>
  </w:style>
  <w:style w:type="paragraph" w:customStyle="1" w:styleId="46178F6BD36043B3A9817E5E80C17457">
    <w:name w:val="46178F6BD36043B3A9817E5E80C17457"/>
  </w:style>
  <w:style w:type="paragraph" w:customStyle="1" w:styleId="439BA1B7018946FAB8A652BA50820083">
    <w:name w:val="439BA1B7018946FAB8A652BA50820083"/>
  </w:style>
  <w:style w:type="paragraph" w:customStyle="1" w:styleId="A8A00914BE714166895CFC7CA894D99A">
    <w:name w:val="A8A00914BE714166895CFC7CA894D99A"/>
  </w:style>
  <w:style w:type="paragraph" w:customStyle="1" w:styleId="0BAA38A955E14AE1BCF7E8C7D8F2121C">
    <w:name w:val="0BAA38A955E14AE1BCF7E8C7D8F2121C"/>
  </w:style>
  <w:style w:type="paragraph" w:customStyle="1" w:styleId="E621AE4E7B6C4D7B9F178326D6EBCED7">
    <w:name w:val="E621AE4E7B6C4D7B9F178326D6EBCED7"/>
  </w:style>
  <w:style w:type="paragraph" w:customStyle="1" w:styleId="54F8D530D69848599E573948845406EC">
    <w:name w:val="54F8D530D69848599E573948845406EC"/>
  </w:style>
  <w:style w:type="paragraph" w:customStyle="1" w:styleId="953BF357F9D54DFC926C90412D4C4D13">
    <w:name w:val="953BF357F9D54DFC926C90412D4C4D13"/>
  </w:style>
  <w:style w:type="paragraph" w:customStyle="1" w:styleId="E096A57EEFFF49C2B1CFE998B7B06671">
    <w:name w:val="E096A57EEFFF49C2B1CFE998B7B06671"/>
  </w:style>
  <w:style w:type="paragraph" w:customStyle="1" w:styleId="736EE04CB1CA413B904393A5D4836081">
    <w:name w:val="736EE04CB1CA413B904393A5D4836081"/>
  </w:style>
  <w:style w:type="paragraph" w:customStyle="1" w:styleId="C3C2FCAF7C5B475991CB78572EF0C511">
    <w:name w:val="C3C2FCAF7C5B475991CB78572EF0C511"/>
  </w:style>
  <w:style w:type="paragraph" w:customStyle="1" w:styleId="BB2B27AD047441E59FF16F267ECB6082">
    <w:name w:val="BB2B27AD047441E59FF16F267ECB6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</Template>
  <TotalTime>26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Narain Ratanchandani</dc:creator>
  <cp:lastModifiedBy>Narain Ratanchandani</cp:lastModifiedBy>
  <cp:revision>2</cp:revision>
  <dcterms:created xsi:type="dcterms:W3CDTF">2019-06-26T16:41:00Z</dcterms:created>
  <dcterms:modified xsi:type="dcterms:W3CDTF">2019-06-26T17:08:00Z</dcterms:modified>
</cp:coreProperties>
</file>